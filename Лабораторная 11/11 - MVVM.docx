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2E" w:rsidRPr="00AB141C" w:rsidRDefault="00DA342E" w:rsidP="00995A67">
      <w:pPr>
        <w:rPr>
          <w:i/>
        </w:rPr>
      </w:pPr>
      <w:r w:rsidRPr="00B029BE">
        <w:rPr>
          <w:i/>
        </w:rPr>
        <w:t>Данная работа является продолжение предыдущей. Программу нужно будет модифицировать согласно требованиям подхода MVVM, а так же внести некоторый новый функционал.</w:t>
      </w:r>
      <w:r>
        <w:rPr>
          <w:i/>
        </w:rPr>
        <w:t xml:space="preserve"> Файлы </w:t>
      </w:r>
      <w:r>
        <w:rPr>
          <w:i/>
          <w:lang w:val="en-US"/>
        </w:rPr>
        <w:t>VMBase</w:t>
      </w:r>
      <w:r w:rsidRPr="00AB141C">
        <w:rPr>
          <w:i/>
        </w:rPr>
        <w:t>.</w:t>
      </w:r>
      <w:r>
        <w:rPr>
          <w:i/>
          <w:lang w:val="en-US"/>
        </w:rPr>
        <w:t>cs</w:t>
      </w:r>
      <w:r w:rsidRPr="00AB141C">
        <w:rPr>
          <w:i/>
        </w:rPr>
        <w:t xml:space="preserve"> и </w:t>
      </w:r>
      <w:r>
        <w:rPr>
          <w:i/>
          <w:lang w:val="en-US"/>
        </w:rPr>
        <w:t>Command</w:t>
      </w:r>
      <w:r w:rsidRPr="00AB141C">
        <w:rPr>
          <w:i/>
        </w:rPr>
        <w:t>.</w:t>
      </w:r>
      <w:r>
        <w:rPr>
          <w:i/>
          <w:lang w:val="en-US"/>
        </w:rPr>
        <w:t>cs</w:t>
      </w:r>
      <w:r w:rsidRPr="00AB141C">
        <w:rPr>
          <w:i/>
        </w:rPr>
        <w:t xml:space="preserve"> лежат в той же папке, что и этот документ.</w:t>
      </w:r>
    </w:p>
    <w:p w:rsidR="00DA342E" w:rsidRPr="00A95DD6" w:rsidRDefault="00DA342E" w:rsidP="00995A67">
      <w:pPr>
        <w:rPr>
          <w:i/>
        </w:rPr>
      </w:pPr>
    </w:p>
    <w:p w:rsidR="00DA342E" w:rsidRDefault="00DA342E" w:rsidP="00B029BE">
      <w:pPr>
        <w:pStyle w:val="Heading2"/>
      </w:pPr>
      <w:r>
        <w:rPr>
          <w:lang w:val="en-US"/>
        </w:rPr>
        <w:t>Code</w:t>
      </w:r>
      <w:r w:rsidRPr="00ED1881">
        <w:t>-</w:t>
      </w:r>
      <w:r>
        <w:rPr>
          <w:lang w:val="en-US"/>
        </w:rPr>
        <w:t>behind</w:t>
      </w:r>
      <w:r w:rsidRPr="00ED1881">
        <w:t xml:space="preserve"> и </w:t>
      </w:r>
      <w:r>
        <w:rPr>
          <w:lang w:val="en-US"/>
        </w:rPr>
        <w:t>ViewModel</w:t>
      </w:r>
    </w:p>
    <w:p w:rsidR="00DA342E" w:rsidRDefault="00DA342E" w:rsidP="00995A67">
      <w:r w:rsidRPr="009C5EFE">
        <w:t xml:space="preserve">При </w:t>
      </w:r>
      <w:r>
        <w:t xml:space="preserve">создании </w:t>
      </w:r>
      <w:r>
        <w:rPr>
          <w:lang w:val="en-US"/>
        </w:rPr>
        <w:t>UI</w:t>
      </w:r>
      <w:r w:rsidRPr="00ED1881">
        <w:t>-</w:t>
      </w:r>
      <w:r>
        <w:t>элемента</w:t>
      </w:r>
      <w:r w:rsidRPr="00ED1881">
        <w:t xml:space="preserve"> (</w:t>
      </w:r>
      <w:r>
        <w:t>окно, страница и др.</w:t>
      </w:r>
      <w:r w:rsidRPr="00ED1881">
        <w:t>)</w:t>
      </w:r>
      <w:r>
        <w:t xml:space="preserve"> создаётся два файла, один с расширением .xaml, другой .cs (напимер </w:t>
      </w:r>
      <w:r w:rsidRPr="00ED1881">
        <w:t>MainWindow.xaml</w:t>
      </w:r>
      <w:r>
        <w:t xml:space="preserve"> и MainWindow.</w:t>
      </w:r>
      <w:r>
        <w:rPr>
          <w:lang w:val="en-US"/>
        </w:rPr>
        <w:t>cs</w:t>
      </w:r>
      <w:r>
        <w:t>)</w:t>
      </w:r>
      <w:r w:rsidRPr="00ED1881">
        <w:t xml:space="preserve">. </w:t>
      </w:r>
      <w:r>
        <w:t>C</w:t>
      </w:r>
      <w:r>
        <w:rPr>
          <w:lang w:val="en-US"/>
        </w:rPr>
        <w:t>s</w:t>
      </w:r>
      <w:r w:rsidRPr="00936A95">
        <w:t xml:space="preserve">-файл содержит обработчики событий данного элемента </w:t>
      </w:r>
      <w:r>
        <w:t xml:space="preserve">и называется </w:t>
      </w:r>
      <w:r>
        <w:rPr>
          <w:lang w:val="en-US"/>
        </w:rPr>
        <w:t>Code</w:t>
      </w:r>
      <w:r w:rsidRPr="00936A95">
        <w:t>-</w:t>
      </w:r>
      <w:r>
        <w:rPr>
          <w:lang w:val="en-US"/>
        </w:rPr>
        <w:t>behind</w:t>
      </w:r>
      <w:r w:rsidRPr="00936A95">
        <w:t xml:space="preserve"> (</w:t>
      </w:r>
      <w:r>
        <w:t>выделенный код</w:t>
      </w:r>
      <w:r w:rsidRPr="00936A95">
        <w:t>)</w:t>
      </w:r>
      <w:r>
        <w:t>.</w:t>
      </w:r>
    </w:p>
    <w:p w:rsidR="00DA342E" w:rsidRDefault="00DA342E" w:rsidP="00995A67">
      <w:r>
        <w:t xml:space="preserve">Вообще, весь код может быть написан внутри </w:t>
      </w:r>
      <w:r>
        <w:rPr>
          <w:lang w:val="en-US"/>
        </w:rPr>
        <w:t>Code</w:t>
      </w:r>
      <w:r w:rsidRPr="00936A95">
        <w:t>-</w:t>
      </w:r>
      <w:r>
        <w:rPr>
          <w:lang w:val="en-US"/>
        </w:rPr>
        <w:t>behind</w:t>
      </w:r>
      <w:r>
        <w:t xml:space="preserve"> (начинающие программисты обычно так и делают). Недостаток такого подхода в том, что работа с</w:t>
      </w:r>
      <w:r w:rsidRPr="00936A95">
        <w:t xml:space="preserve"> компоненты UI</w:t>
      </w:r>
      <w:r>
        <w:t>,</w:t>
      </w:r>
      <w:r w:rsidRPr="00936A95">
        <w:t xml:space="preserve"> логик</w:t>
      </w:r>
      <w:r>
        <w:t>а</w:t>
      </w:r>
      <w:r w:rsidRPr="00936A95">
        <w:t xml:space="preserve"> </w:t>
      </w:r>
      <w:r>
        <w:t>их</w:t>
      </w:r>
      <w:r w:rsidRPr="00936A95">
        <w:t xml:space="preserve"> состояни</w:t>
      </w:r>
      <w:r>
        <w:t xml:space="preserve">я </w:t>
      </w:r>
      <w:r w:rsidRPr="00936A95">
        <w:t>поведени</w:t>
      </w:r>
      <w:r>
        <w:t>я, а также бизнес-логика – всё оказывается «в одной куче»</w:t>
      </w:r>
      <w:r w:rsidRPr="00936A95">
        <w:t>.</w:t>
      </w:r>
      <w:r>
        <w:t xml:space="preserve"> Предположим, потребовалось поменять элементы пользовательского интерфейса (например, поменять выпадающий список на </w:t>
      </w:r>
      <w:r>
        <w:rPr>
          <w:lang w:val="en-US"/>
        </w:rPr>
        <w:t>r</w:t>
      </w:r>
      <w:r>
        <w:t>adiobutton)</w:t>
      </w:r>
      <w:r w:rsidRPr="00D54D28">
        <w:t xml:space="preserve"> – </w:t>
      </w:r>
      <w:r>
        <w:t>скорее всего, придётся вносить изменения и в логику поведения элементов, и во взаимодействие с бизнес-логикой. Такие изменения могут быть весьма трудоёмкими, так же есть риск сделать ошибки.</w:t>
      </w:r>
    </w:p>
    <w:p w:rsidR="00DA342E" w:rsidRDefault="00DA342E" w:rsidP="00995A67">
      <w:r>
        <w:t>Альтернативный подход – добавить разделение на блоки. В паттерне MVVM блоки следующие:</w:t>
      </w:r>
    </w:p>
    <w:p w:rsidR="00DA342E" w:rsidRDefault="00DA342E" w:rsidP="00CB21B8">
      <w:pPr>
        <w:numPr>
          <w:ilvl w:val="0"/>
          <w:numId w:val="1"/>
        </w:numPr>
        <w:spacing w:after="0"/>
        <w:ind w:left="714" w:hanging="357"/>
      </w:pPr>
      <w:r>
        <w:rPr>
          <w:i/>
        </w:rPr>
        <w:t>View</w:t>
      </w:r>
      <w:r w:rsidRPr="0057770C">
        <w:rPr>
          <w:i/>
        </w:rPr>
        <w:t xml:space="preserve"> (</w:t>
      </w:r>
      <w:r>
        <w:rPr>
          <w:i/>
        </w:rPr>
        <w:t>представление</w:t>
      </w:r>
      <w:r w:rsidRPr="0057770C">
        <w:rPr>
          <w:i/>
        </w:rPr>
        <w:t>)</w:t>
      </w:r>
      <w:r>
        <w:t xml:space="preserve">. </w:t>
      </w:r>
      <w:r w:rsidRPr="0057770C">
        <w:t>XAML-файл</w:t>
      </w:r>
      <w:r>
        <w:t>;</w:t>
      </w:r>
    </w:p>
    <w:p w:rsidR="00DA342E" w:rsidRDefault="00DA342E" w:rsidP="0057770C">
      <w:pPr>
        <w:numPr>
          <w:ilvl w:val="0"/>
          <w:numId w:val="1"/>
        </w:numPr>
        <w:spacing w:after="0"/>
        <w:ind w:left="714" w:hanging="357"/>
      </w:pPr>
      <w:r>
        <w:rPr>
          <w:i/>
          <w:lang w:val="en-US"/>
        </w:rPr>
        <w:t>Model</w:t>
      </w:r>
      <w:r w:rsidRPr="0057770C">
        <w:rPr>
          <w:i/>
        </w:rPr>
        <w:t xml:space="preserve"> (</w:t>
      </w:r>
      <w:r>
        <w:rPr>
          <w:i/>
        </w:rPr>
        <w:t>модель данных</w:t>
      </w:r>
      <w:r w:rsidRPr="0057770C">
        <w:rPr>
          <w:i/>
        </w:rPr>
        <w:t>)</w:t>
      </w:r>
      <w:r>
        <w:t>. Бизнес-логика (данные предметной области, о</w:t>
      </w:r>
      <w:r w:rsidRPr="00375C16">
        <w:t>перации преобразования и правила для манипулирования этими данными</w:t>
      </w:r>
      <w:r>
        <w:t>);</w:t>
      </w:r>
    </w:p>
    <w:p w:rsidR="00DA342E" w:rsidRPr="00D92464" w:rsidRDefault="00DA342E" w:rsidP="0057770C">
      <w:pPr>
        <w:numPr>
          <w:ilvl w:val="0"/>
          <w:numId w:val="1"/>
        </w:numPr>
        <w:spacing w:after="0"/>
        <w:ind w:left="714" w:hanging="357"/>
      </w:pPr>
      <w:r>
        <w:rPr>
          <w:i/>
        </w:rPr>
        <w:t>ViewModel (модель представления)</w:t>
      </w:r>
      <w:r>
        <w:t xml:space="preserve">. Преобразование данных бизнес-логики в форму, удобную для отображения (при этом </w:t>
      </w:r>
      <w:r w:rsidRPr="0057770C">
        <w:t>ViewModel ничего не знает о конкретных UI</w:t>
      </w:r>
      <w:r>
        <w:t>-</w:t>
      </w:r>
      <w:r w:rsidRPr="0057770C">
        <w:t>контролах</w:t>
      </w:r>
      <w:r>
        <w:t>,</w:t>
      </w:r>
      <w:r w:rsidRPr="0057770C">
        <w:t xml:space="preserve"> находящихся во View</w:t>
      </w:r>
      <w:r>
        <w:t>).</w:t>
      </w:r>
    </w:p>
    <w:p w:rsidR="00DA342E" w:rsidRPr="00A95DD6" w:rsidRDefault="00DA342E" w:rsidP="00995A67">
      <w:r>
        <w:t xml:space="preserve">Каким образом достигается разделение? Создаётся </w:t>
      </w:r>
      <w:r>
        <w:rPr>
          <w:lang w:val="en-US"/>
        </w:rPr>
        <w:t>ViewModel</w:t>
      </w:r>
      <w:r w:rsidRPr="00F40712">
        <w:t xml:space="preserve"> – класс,</w:t>
      </w:r>
      <w:r>
        <w:t xml:space="preserve"> объект которого привязывается к представлению (например окну). Взаимодействие происходит через привязку (Binding</w:t>
      </w:r>
      <w:r w:rsidRPr="00F40712">
        <w:t>) к свойствам этого класса.</w:t>
      </w:r>
    </w:p>
    <w:p w:rsidR="00DA342E" w:rsidRDefault="00DA342E" w:rsidP="00995A67">
      <w:pPr>
        <w:rPr>
          <w:lang w:val="en-US"/>
        </w:rPr>
      </w:pPr>
      <w:r w:rsidRPr="00936A52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"/>
          </v:shape>
        </w:pict>
      </w:r>
    </w:p>
    <w:p w:rsidR="00DA342E" w:rsidRDefault="00DA342E" w:rsidP="00995A67">
      <w:r w:rsidRPr="00461027">
        <w:t>В программу из предыдущей работы</w:t>
      </w:r>
      <w:r>
        <w:t xml:space="preserve"> было добавлено окно, содержащее таблицу GridView. Добавим в проект класс ViewModel. Имя класса может быть любым, но обычно берут имя XAML-файла, и добавляют к нему «</w:t>
      </w:r>
      <w:r>
        <w:rPr>
          <w:lang w:val="en-US"/>
        </w:rPr>
        <w:t>ViewModel</w:t>
      </w:r>
      <w:r>
        <w:t>» или «</w:t>
      </w:r>
      <w:r>
        <w:rPr>
          <w:lang w:val="en-US"/>
        </w:rPr>
        <w:t>VM</w:t>
      </w:r>
      <w:r>
        <w:t>»</w:t>
      </w:r>
      <w:r w:rsidRPr="00461027">
        <w:t xml:space="preserve"> (</w:t>
      </w:r>
      <w:r>
        <w:t>чтобы избежать путаницы</w:t>
      </w:r>
      <w:r w:rsidRPr="00461027">
        <w:t>)</w:t>
      </w:r>
      <w:r>
        <w:t xml:space="preserve">. Например, файл UI-компонента назывался </w:t>
      </w:r>
      <w:r w:rsidRPr="005B26E1">
        <w:rPr>
          <w:i/>
        </w:rPr>
        <w:t>GridWindow.xaml</w:t>
      </w:r>
      <w:r>
        <w:t xml:space="preserve">, назовём новый класс </w:t>
      </w:r>
      <w:r w:rsidRPr="005B26E1">
        <w:rPr>
          <w:i/>
        </w:rPr>
        <w:t>GridWindowVM</w:t>
      </w:r>
      <w:r>
        <w:t>.</w:t>
      </w:r>
      <w:r w:rsidRPr="00EB363E">
        <w:t xml:space="preserve"> </w:t>
      </w:r>
    </w:p>
    <w:p w:rsidR="00DA342E" w:rsidRDefault="00DA342E" w:rsidP="00995A67">
      <w:r>
        <w:t>Установим объект нового класса в качестве контекста данных для окна. Для этого нужно добавить в атрибуты окна пространство имён (namespace) класса:</w:t>
      </w:r>
    </w:p>
    <w:p w:rsidR="00DA342E" w:rsidRPr="005B26E1" w:rsidRDefault="00DA342E" w:rsidP="00995A67">
      <w:pPr>
        <w:rPr>
          <w:lang w:val="en-US"/>
        </w:rPr>
      </w:pPr>
      <w:r w:rsidRPr="00AD04F8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 </w:t>
      </w:r>
      <w:r w:rsidRPr="005B26E1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5B26E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B26E1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r w:rsidRPr="005B26E1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="clr-namespace:Tpu.Aics.BindingSample"</w:t>
      </w:r>
    </w:p>
    <w:p w:rsidR="00DA342E" w:rsidRPr="005B26E1" w:rsidRDefault="00DA342E" w:rsidP="00995A67">
      <w:r>
        <w:t xml:space="preserve">В этом примере пространству имён присвоено название </w:t>
      </w:r>
      <w:r w:rsidRPr="005B26E1">
        <w:rPr>
          <w:i/>
        </w:rPr>
        <w:t>local</w:t>
      </w:r>
      <w:r>
        <w:t>, но можно использовать любое название.</w:t>
      </w:r>
    </w:p>
    <w:p w:rsidR="00DA342E" w:rsidRPr="00AD04F8" w:rsidRDefault="00DA342E" w:rsidP="005B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AD04F8"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DataContext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DA342E" w:rsidRPr="00AD04F8" w:rsidRDefault="00DA342E" w:rsidP="005B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&lt;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local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GridWindowVM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/&gt;</w:t>
      </w:r>
    </w:p>
    <w:p w:rsidR="00DA342E" w:rsidRPr="00AD04F8" w:rsidRDefault="00DA342E" w:rsidP="005B26E1">
      <w:pPr>
        <w:rPr>
          <w:rFonts w:ascii="Consolas" w:hAnsi="Consolas" w:cs="Consolas"/>
          <w:color w:val="0000FF"/>
          <w:sz w:val="19"/>
          <w:szCs w:val="19"/>
          <w:lang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AD04F8"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 w:rsidRPr="008F245F">
        <w:rPr>
          <w:rFonts w:ascii="Consolas" w:hAnsi="Consolas" w:cs="Consolas"/>
          <w:color w:val="A31515"/>
          <w:sz w:val="19"/>
          <w:szCs w:val="19"/>
          <w:lang w:val="en-US" w:eastAsia="ru-RU"/>
        </w:rPr>
        <w:t>DataContext</w:t>
      </w:r>
      <w:r w:rsidRPr="00AD04F8"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DA342E" w:rsidRDefault="00DA342E" w:rsidP="005B26E1">
      <w:r>
        <w:t xml:space="preserve">Данный код означает, что при создании окна будет автоматически создан объект класса </w:t>
      </w:r>
      <w:r w:rsidRPr="005B26E1">
        <w:rPr>
          <w:i/>
        </w:rPr>
        <w:t>DataGridVM</w:t>
      </w:r>
      <w:r w:rsidRPr="005B26E1">
        <w:t xml:space="preserve"> и</w:t>
      </w:r>
      <w:r>
        <w:t xml:space="preserve"> этот объек будет установлен в качестве контекста данных окна (т.е. можно выполнять привязку к свойствам данного класса).</w:t>
      </w:r>
    </w:p>
    <w:p w:rsidR="00DA342E" w:rsidRPr="002B1E65" w:rsidRDefault="00DA342E" w:rsidP="00995A67">
      <w:r>
        <w:t xml:space="preserve">Перенесём работу с бизнес-логикой из </w:t>
      </w:r>
      <w:r>
        <w:rPr>
          <w:lang w:val="en-US"/>
        </w:rPr>
        <w:t>Code</w:t>
      </w:r>
      <w:r w:rsidRPr="00936A95">
        <w:t>-</w:t>
      </w:r>
      <w:r>
        <w:rPr>
          <w:lang w:val="en-US"/>
        </w:rPr>
        <w:t>behind</w:t>
      </w:r>
      <w:r>
        <w:t xml:space="preserve"> в ViewModel.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 w:eastAsia="ru-RU"/>
        </w:rPr>
      </w:pPr>
      <w:r w:rsidRPr="00A95DD6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GridWindowVM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{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ObservableCollection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MarketItem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Items {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A342E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95DD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GridWindowVM()</w:t>
      </w:r>
    </w:p>
    <w:p w:rsidR="00DA342E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{</w:t>
      </w:r>
    </w:p>
    <w:p w:rsidR="00DA342E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Загрузка содержимого файла в строку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</w:t>
      </w:r>
      <w:r w:rsidRPr="002B1E6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json = 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.ReadAllText(</w:t>
      </w:r>
      <w:r w:rsidRPr="002B1E65">
        <w:rPr>
          <w:rFonts w:ascii="Consolas" w:hAnsi="Consolas" w:cs="Consolas"/>
          <w:color w:val="800000"/>
          <w:sz w:val="19"/>
          <w:szCs w:val="19"/>
          <w:lang w:val="en-US" w:eastAsia="ru-RU"/>
        </w:rPr>
        <w:t>@"..\..\items.json"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A342E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eastAsia="ru-RU"/>
        </w:rPr>
      </w:pP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Десериализация JSON-данных в объект MarketItem</w:t>
      </w:r>
    </w:p>
    <w:p w:rsidR="00DA342E" w:rsidRPr="002B1E65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Items = 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JsonConvert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.DeserializeObject&lt;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ObservableCollection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2B1E65">
        <w:rPr>
          <w:rFonts w:ascii="Consolas" w:hAnsi="Consolas" w:cs="Consolas"/>
          <w:color w:val="2B91AF"/>
          <w:sz w:val="19"/>
          <w:szCs w:val="19"/>
          <w:lang w:val="en-US" w:eastAsia="ru-RU"/>
        </w:rPr>
        <w:t>MarketItem</w:t>
      </w: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>&gt;&gt;(json);</w:t>
      </w:r>
    </w:p>
    <w:p w:rsidR="00DA342E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B1E6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A342E" w:rsidRPr="002B1E65" w:rsidRDefault="00DA342E" w:rsidP="002B1E65"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}</w:t>
      </w:r>
    </w:p>
    <w:p w:rsidR="00DA342E" w:rsidRPr="002B1E65" w:rsidRDefault="00DA342E" w:rsidP="00995A67">
      <w:r w:rsidRPr="002B1E65">
        <w:t xml:space="preserve">Заметим, что в </w:t>
      </w:r>
      <w:r>
        <w:rPr>
          <w:lang w:val="en-US"/>
        </w:rPr>
        <w:t>code</w:t>
      </w:r>
      <w:r w:rsidRPr="002B1E65">
        <w:t>-</w:t>
      </w:r>
      <w:r>
        <w:rPr>
          <w:lang w:val="en-US"/>
        </w:rPr>
        <w:t>behind</w:t>
      </w:r>
      <w:r w:rsidRPr="002B1E65">
        <w:t xml:space="preserve"> остаётся только автоматически сгенерированный код:</w:t>
      </w:r>
    </w:p>
    <w:p w:rsidR="00DA342E" w:rsidRPr="00AD04F8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F245F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8F245F">
        <w:rPr>
          <w:rFonts w:ascii="Consolas" w:hAnsi="Consolas" w:cs="Consolas"/>
          <w:color w:val="000000"/>
          <w:sz w:val="19"/>
          <w:szCs w:val="19"/>
          <w:lang w:val="en-US" w:eastAsia="ru-RU"/>
        </w:rPr>
        <w:t>GridWindow</w:t>
      </w: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>()</w:t>
      </w:r>
    </w:p>
    <w:p w:rsidR="00DA342E" w:rsidRPr="00AD04F8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DA342E" w:rsidRPr="00AD04F8" w:rsidRDefault="00DA342E" w:rsidP="002B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8F245F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DA342E" w:rsidRPr="00AD04F8" w:rsidRDefault="00DA342E" w:rsidP="002B1E65">
      <w:r w:rsidRPr="00AD04F8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A342E" w:rsidRPr="00AD04F8" w:rsidRDefault="00DA342E" w:rsidP="00995A67">
      <w:r>
        <w:t>Остальное</w:t>
      </w:r>
      <w:r w:rsidRPr="00AD04F8">
        <w:t xml:space="preserve"> </w:t>
      </w:r>
      <w:r>
        <w:t>перешло</w:t>
      </w:r>
      <w:r w:rsidRPr="00AD04F8">
        <w:t xml:space="preserve"> </w:t>
      </w:r>
      <w:r>
        <w:t>во</w:t>
      </w:r>
      <w:r w:rsidRPr="00AD04F8">
        <w:t xml:space="preserve"> </w:t>
      </w:r>
      <w:r w:rsidRPr="008F245F">
        <w:rPr>
          <w:lang w:val="en-US"/>
        </w:rPr>
        <w:t>Vie</w:t>
      </w:r>
      <w:r>
        <w:rPr>
          <w:lang w:val="en-US"/>
        </w:rPr>
        <w:t>w</w:t>
      </w:r>
      <w:r w:rsidRPr="008F245F">
        <w:rPr>
          <w:lang w:val="en-US"/>
        </w:rPr>
        <w:t>Model</w:t>
      </w:r>
      <w:r w:rsidRPr="00AD04F8">
        <w:t>.</w:t>
      </w:r>
    </w:p>
    <w:p w:rsidR="00DA342E" w:rsidRPr="00A95DD6" w:rsidRDefault="00DA342E" w:rsidP="00995A67">
      <w:r>
        <w:t>Осталось привязать свойство Items класса ViewModel к представлению (View, XAML)</w:t>
      </w:r>
    </w:p>
    <w:p w:rsidR="00DA342E" w:rsidRPr="00D51B28" w:rsidRDefault="00DA342E" w:rsidP="00D51B28">
      <w:pPr>
        <w:rPr>
          <w:lang w:val="en-US"/>
        </w:rPr>
      </w:pPr>
      <w:r w:rsidRPr="00D51B28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D51B28">
        <w:rPr>
          <w:rFonts w:ascii="Consolas" w:hAnsi="Consolas" w:cs="Consolas"/>
          <w:color w:val="A31515"/>
          <w:sz w:val="19"/>
          <w:szCs w:val="19"/>
          <w:lang w:val="en-US" w:eastAsia="ru-RU"/>
        </w:rPr>
        <w:t>ListView</w:t>
      </w:r>
      <w:r w:rsidRPr="00D51B2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ItemsSource</w:t>
      </w:r>
      <w:r w:rsidRPr="00D51B28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D51B28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D51B2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Items</w:t>
      </w:r>
      <w:r w:rsidRPr="00D51B28">
        <w:rPr>
          <w:rFonts w:ascii="Consolas" w:hAnsi="Consolas" w:cs="Consolas"/>
          <w:color w:val="0000FF"/>
          <w:sz w:val="19"/>
          <w:szCs w:val="19"/>
          <w:lang w:val="en-US" w:eastAsia="ru-RU"/>
        </w:rPr>
        <w:t>}"&gt;</w:t>
      </w:r>
      <w:r w:rsidRPr="00D51B28">
        <w:rPr>
          <w:lang w:val="en-US"/>
        </w:rPr>
        <w:t xml:space="preserve"> </w:t>
      </w:r>
    </w:p>
    <w:p w:rsidR="00DA342E" w:rsidRPr="00D51B28" w:rsidRDefault="00DA342E" w:rsidP="00D51B28">
      <w:pPr>
        <w:rPr>
          <w:lang w:val="en-US"/>
        </w:rPr>
      </w:pPr>
      <w:r>
        <w:t>Таким</w:t>
      </w:r>
      <w:r w:rsidRPr="00D51B28">
        <w:rPr>
          <w:lang w:val="en-US"/>
        </w:rPr>
        <w:t xml:space="preserve"> </w:t>
      </w:r>
      <w:r>
        <w:t>образом</w:t>
      </w:r>
      <w:r w:rsidRPr="00D51B28">
        <w:rPr>
          <w:lang w:val="en-US"/>
        </w:rPr>
        <w:t xml:space="preserve"> </w:t>
      </w:r>
      <w:r>
        <w:t>в</w:t>
      </w:r>
      <w:r w:rsidRPr="00D51B28">
        <w:rPr>
          <w:lang w:val="en-US"/>
        </w:rPr>
        <w:t xml:space="preserve"> </w:t>
      </w:r>
      <w:r>
        <w:t>данном</w:t>
      </w:r>
      <w:r w:rsidRPr="00D51B28">
        <w:rPr>
          <w:lang w:val="en-US"/>
        </w:rPr>
        <w:t xml:space="preserve"> </w:t>
      </w:r>
      <w:r>
        <w:t>примере</w:t>
      </w:r>
      <w:r w:rsidRPr="00D51B28">
        <w:rPr>
          <w:lang w:val="en-US"/>
        </w:rPr>
        <w:t xml:space="preserve"> </w:t>
      </w:r>
      <w:r>
        <w:t>блок</w:t>
      </w:r>
      <w:r w:rsidRPr="00D51B28">
        <w:rPr>
          <w:lang w:val="en-US"/>
        </w:rPr>
        <w:t xml:space="preserve"> </w:t>
      </w:r>
      <w:r>
        <w:rPr>
          <w:lang w:val="en-US"/>
        </w:rPr>
        <w:t>View</w:t>
      </w:r>
      <w:r w:rsidRPr="00D51B28">
        <w:rPr>
          <w:lang w:val="en-US"/>
        </w:rPr>
        <w:t xml:space="preserve"> – </w:t>
      </w:r>
      <w:r w:rsidRPr="00D51B28">
        <w:t>это</w:t>
      </w:r>
      <w:r w:rsidRPr="00D51B28">
        <w:rPr>
          <w:lang w:val="en-US"/>
        </w:rPr>
        <w:t xml:space="preserve"> </w:t>
      </w:r>
      <w:r>
        <w:t>файл</w:t>
      </w:r>
      <w:r w:rsidRPr="00D51B28">
        <w:rPr>
          <w:lang w:val="en-US"/>
        </w:rPr>
        <w:t xml:space="preserve"> </w:t>
      </w:r>
      <w:r w:rsidRPr="00D51B28">
        <w:rPr>
          <w:i/>
          <w:lang w:val="en-US"/>
        </w:rPr>
        <w:t>GridWindow.xaml</w:t>
      </w:r>
      <w:r w:rsidRPr="00D51B28">
        <w:rPr>
          <w:lang w:val="en-US"/>
        </w:rPr>
        <w:t xml:space="preserve">, </w:t>
      </w:r>
      <w:r>
        <w:t>блок</w:t>
      </w:r>
      <w:r w:rsidRPr="00D51B28">
        <w:rPr>
          <w:lang w:val="en-US"/>
        </w:rPr>
        <w:t xml:space="preserve"> Model – </w:t>
      </w:r>
      <w:r w:rsidRPr="00D51B28">
        <w:rPr>
          <w:i/>
          <w:lang w:val="en-US"/>
        </w:rPr>
        <w:t>MarketItem.cs</w:t>
      </w:r>
      <w:r>
        <w:rPr>
          <w:lang w:val="en-US"/>
        </w:rPr>
        <w:t>, ViewModel -</w:t>
      </w:r>
      <w:r w:rsidRPr="00D51B28">
        <w:rPr>
          <w:lang w:val="en-US"/>
        </w:rPr>
        <w:t xml:space="preserve"> </w:t>
      </w:r>
      <w:r w:rsidRPr="00D51B28">
        <w:rPr>
          <w:i/>
          <w:lang w:val="en-US"/>
        </w:rPr>
        <w:t>GridWindowVM</w:t>
      </w:r>
      <w:r w:rsidRPr="00D51B28">
        <w:rPr>
          <w:lang w:val="en-US"/>
        </w:rPr>
        <w:t>.</w:t>
      </w:r>
    </w:p>
    <w:p w:rsidR="00DA342E" w:rsidRPr="00D51B28" w:rsidRDefault="00DA342E" w:rsidP="00995A67">
      <w:pPr>
        <w:pStyle w:val="Heading2"/>
        <w:rPr>
          <w:lang w:val="en-US"/>
        </w:rPr>
      </w:pPr>
    </w:p>
    <w:p w:rsidR="00DA342E" w:rsidRDefault="00DA342E" w:rsidP="00995A67">
      <w:pPr>
        <w:pStyle w:val="Heading2"/>
      </w:pPr>
      <w:r>
        <w:t>Ко</w:t>
      </w:r>
      <w:r w:rsidRPr="005713E6">
        <w:t>манды</w:t>
      </w:r>
    </w:p>
    <w:p w:rsidR="00DA342E" w:rsidRPr="00A95DD6" w:rsidRDefault="00DA342E" w:rsidP="005713E6">
      <w:r>
        <w:t xml:space="preserve">Как происходит обмен значениями полей между View и ViewModel – понятно. Как быть с действиями, такими как нажатие кнопки? По канонам MVVM в code-behind не должно быть обращений к </w:t>
      </w:r>
      <w:r>
        <w:rPr>
          <w:lang w:val="en-US"/>
        </w:rPr>
        <w:t>ViewModel</w:t>
      </w:r>
      <w:r>
        <w:t>.</w:t>
      </w:r>
      <w:r w:rsidRPr="00A95DD6">
        <w:t xml:space="preserve"> </w:t>
      </w:r>
      <w:r>
        <w:t xml:space="preserve">Есть решение: </w:t>
      </w:r>
      <w:r>
        <w:rPr>
          <w:lang w:val="en-US"/>
        </w:rPr>
        <w:t>WPF</w:t>
      </w:r>
      <w:r w:rsidRPr="00A95DD6">
        <w:t xml:space="preserve"> по</w:t>
      </w:r>
      <w:r>
        <w:t>зволяет осуществлять привязку не только значений, но и действий.</w:t>
      </w:r>
    </w:p>
    <w:p w:rsidR="00DA342E" w:rsidRDefault="00DA342E" w:rsidP="000F2FEA">
      <w:r>
        <w:t>Например, требуется реализовать функционал удаления выбранного товара из таблицы. Для начала нужно привязать</w:t>
      </w:r>
      <w:r w:rsidRPr="00183B3F">
        <w:t xml:space="preserve"> к </w:t>
      </w:r>
      <w:r>
        <w:rPr>
          <w:lang w:val="en-US"/>
        </w:rPr>
        <w:t>ViewModel</w:t>
      </w:r>
      <w:r>
        <w:t xml:space="preserve"> выбранный элемент ListView, это просто.</w:t>
      </w:r>
    </w:p>
    <w:p w:rsidR="00DA342E" w:rsidRPr="008F245F" w:rsidRDefault="00DA342E" w:rsidP="000F2FEA">
      <w:r>
        <w:rPr>
          <w:lang w:val="en-US"/>
        </w:rPr>
        <w:t>ViewModel</w:t>
      </w:r>
      <w:r w:rsidRPr="008F245F">
        <w:t>:</w:t>
      </w:r>
    </w:p>
    <w:p w:rsidR="00DA342E" w:rsidRPr="000F2FEA" w:rsidRDefault="00DA342E" w:rsidP="000F2FEA">
      <w:pPr>
        <w:rPr>
          <w:lang w:val="en-US"/>
        </w:rPr>
      </w:pPr>
      <w:r w:rsidRPr="00AD04F8"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 xml:space="preserve">  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0F2FE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F2FEA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MarketItem</w:t>
      </w:r>
      <w:r w:rsidRPr="000F2FE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SelectedMarketItem</w:t>
      </w:r>
      <w:r w:rsidRPr="000F2FE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 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0F2FE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0F2FEA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DA342E" w:rsidRDefault="00DA342E" w:rsidP="000F2FEA">
      <w:pPr>
        <w:rPr>
          <w:lang w:val="en-US"/>
        </w:rPr>
      </w:pPr>
      <w:r>
        <w:rPr>
          <w:lang w:val="en-US"/>
        </w:rPr>
        <w:t>View:</w:t>
      </w:r>
    </w:p>
    <w:p w:rsidR="00DA342E" w:rsidRPr="000F2FEA" w:rsidRDefault="00DA342E" w:rsidP="000F2FEA">
      <w:pPr>
        <w:rPr>
          <w:lang w:val="en-US"/>
        </w:rPr>
      </w:pPr>
      <w:r w:rsidRPr="000F2FEA">
        <w:rPr>
          <w:lang w:val="en-US"/>
        </w:rPr>
        <w:t xml:space="preserve">   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0F2FE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ListView</w:t>
      </w:r>
      <w:r w:rsidRPr="000F2FE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ItemsSource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0F2FE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0F2FE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Items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</w:t>
      </w:r>
      <w:r w:rsidRPr="000F2FE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SelectedItem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0F2FEA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0F2FEA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SelectedMarketItem</w:t>
      </w:r>
      <w:r w:rsidRPr="000F2FEA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}"&gt;</w:t>
      </w:r>
    </w:p>
    <w:p w:rsidR="00DA342E" w:rsidRDefault="00DA342E" w:rsidP="000F2FEA">
      <w:r>
        <w:t xml:space="preserve">Для привязки действий во ViewModel нужно добавить свойства типа </w:t>
      </w:r>
      <w:r w:rsidRPr="009C5EC8">
        <w:rPr>
          <w:rFonts w:ascii="Consolas" w:hAnsi="Consolas"/>
          <w:color w:val="2B91AF"/>
          <w:sz w:val="19"/>
        </w:rPr>
        <w:t>ICommand</w:t>
      </w:r>
      <w:r>
        <w:t xml:space="preserve">, пространство имён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System.Windows.Input</w:t>
      </w:r>
      <w:r>
        <w:t xml:space="preserve"> (В WPF не включена готовая реализация интерфейса </w:t>
      </w:r>
      <w:r w:rsidRPr="009C5EC8">
        <w:rPr>
          <w:rFonts w:ascii="Consolas" w:hAnsi="Consolas"/>
          <w:color w:val="2B91AF"/>
          <w:sz w:val="19"/>
        </w:rPr>
        <w:t>ICommand</w:t>
      </w:r>
      <w:r>
        <w:t>,</w:t>
      </w:r>
      <w:r w:rsidRPr="0090129D">
        <w:t xml:space="preserve"> можно воспользоваться </w:t>
      </w:r>
      <w:r>
        <w:t>реализацией из файла Command.cs</w:t>
      </w:r>
      <w:r w:rsidRPr="00FA6245">
        <w:t>, нужно добавить этот файл в проект</w:t>
      </w:r>
      <w:r>
        <w:t>).</w:t>
      </w:r>
    </w:p>
    <w:p w:rsidR="00DA342E" w:rsidRPr="000B16EC" w:rsidRDefault="00DA342E" w:rsidP="000F2FEA">
      <w:r>
        <w:t>Добавляем во ViewModel свойство-команду:</w:t>
      </w:r>
    </w:p>
    <w:p w:rsidR="00DA342E" w:rsidRPr="000B16EC" w:rsidRDefault="00DA342E" w:rsidP="005713E6">
      <w:pPr>
        <w:rPr>
          <w:lang w:val="en-US"/>
        </w:rPr>
      </w:pPr>
      <w:r w:rsidRPr="000B16EC">
        <w:t xml:space="preserve">  </w:t>
      </w:r>
      <w:r w:rsidRPr="000B16E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0B16E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16EC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ICommand</w:t>
      </w:r>
      <w:r w:rsidRPr="000B16E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DeleteCmd { </w:t>
      </w:r>
      <w:r w:rsidRPr="000B16E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0B16E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16E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0B16E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DA342E" w:rsidRDefault="00DA342E" w:rsidP="005713E6">
      <w:r w:rsidRPr="00664C16">
        <w:t>Добав</w:t>
      </w:r>
      <w:r>
        <w:t>ляем метод для удаления элемента:</w:t>
      </w:r>
    </w:p>
    <w:p w:rsidR="00DA342E" w:rsidRPr="00664C16" w:rsidRDefault="00DA342E" w:rsidP="0066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664C1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64C1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Delete()</w:t>
      </w:r>
    </w:p>
    <w:p w:rsidR="00DA342E" w:rsidRPr="00664C16" w:rsidRDefault="00DA342E" w:rsidP="0066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{</w:t>
      </w:r>
    </w:p>
    <w:p w:rsidR="00DA342E" w:rsidRPr="00664C16" w:rsidRDefault="00DA342E" w:rsidP="0066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Items.Remove(SelectedMarketItem);</w:t>
      </w:r>
    </w:p>
    <w:p w:rsidR="00DA342E" w:rsidRDefault="00DA342E" w:rsidP="00664C16"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DA342E" w:rsidRDefault="00DA342E" w:rsidP="005713E6">
      <w:r>
        <w:t xml:space="preserve">В конструктор ViewModel </w:t>
      </w:r>
      <w:r w:rsidRPr="00FE0BAE">
        <w:t xml:space="preserve">добавим </w:t>
      </w:r>
      <w:r>
        <w:t>инициализацию команды и свяжем её с методом:</w:t>
      </w:r>
    </w:p>
    <w:p w:rsidR="00DA342E" w:rsidRPr="000B16EC" w:rsidRDefault="00DA342E" w:rsidP="00FE0BAE">
      <w:pPr>
        <w:rPr>
          <w:lang w:val="en-US"/>
        </w:rPr>
      </w:pP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DeleteCmd = </w:t>
      </w:r>
      <w:r w:rsidRPr="00664C16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64C16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Command</w:t>
      </w: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(arg =&gt; Delete());</w:t>
      </w:r>
    </w:p>
    <w:p w:rsidR="00DA342E" w:rsidRDefault="00DA342E" w:rsidP="00FE0BAE">
      <w:pPr>
        <w:autoSpaceDE w:val="0"/>
        <w:autoSpaceDN w:val="0"/>
        <w:adjustRightInd w:val="0"/>
        <w:spacing w:after="0" w:line="240" w:lineRule="auto"/>
      </w:pPr>
      <w:r>
        <w:t>Осталось привязать команду к кнопке в XAML:</w:t>
      </w:r>
    </w:p>
    <w:p w:rsidR="00DA342E" w:rsidRPr="00AD04F8" w:rsidRDefault="00DA342E" w:rsidP="00FE0BAE">
      <w:pPr>
        <w:autoSpaceDE w:val="0"/>
        <w:autoSpaceDN w:val="0"/>
        <w:adjustRightInd w:val="0"/>
        <w:spacing w:after="0" w:line="240" w:lineRule="auto"/>
      </w:pPr>
    </w:p>
    <w:p w:rsidR="00DA342E" w:rsidRDefault="00DA342E" w:rsidP="00FE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EB4B8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&lt;</w:t>
      </w:r>
      <w:r w:rsidRPr="00EB4B8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Button</w:t>
      </w:r>
      <w:r w:rsidRPr="00EB4B8E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Content</w:t>
      </w:r>
      <w:r w:rsidRPr="00EB4B8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Удалить</w:t>
      </w:r>
      <w:r w:rsidRPr="00EB4B8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"</w:t>
      </w:r>
      <w:r w:rsidRPr="00EB4B8E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Command</w:t>
      </w:r>
      <w:r w:rsidRPr="00EB4B8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="{</w:t>
      </w:r>
      <w:r w:rsidRPr="00EB4B8E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Binding</w:t>
      </w:r>
      <w:r w:rsidRPr="00EB4B8E">
        <w:rPr>
          <w:rFonts w:ascii="Consolas" w:hAnsi="Consolas" w:cs="Consolas"/>
          <w:color w:val="FF0000"/>
          <w:sz w:val="19"/>
          <w:szCs w:val="19"/>
          <w:highlight w:val="white"/>
          <w:lang w:val="en-US" w:eastAsia="ru-RU"/>
        </w:rPr>
        <w:t xml:space="preserve"> DeleteCmd</w:t>
      </w:r>
      <w:r w:rsidRPr="00EB4B8E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}"/&gt;</w:t>
      </w:r>
    </w:p>
    <w:p w:rsidR="00DA342E" w:rsidRDefault="00DA342E" w:rsidP="00FE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</w:p>
    <w:p w:rsidR="00DA342E" w:rsidRDefault="00DA342E" w:rsidP="000F2FEA">
      <w:pPr>
        <w:pStyle w:val="Heading2"/>
      </w:pPr>
      <w:r>
        <w:t>Обновление значений</w:t>
      </w:r>
    </w:p>
    <w:p w:rsidR="00DA342E" w:rsidRDefault="00DA342E" w:rsidP="00245D1E">
      <w:r>
        <w:t>Допустим, нам требуется выводить в отдельном текстовом поле некое сообщение.</w:t>
      </w:r>
    </w:p>
    <w:p w:rsidR="00DA342E" w:rsidRPr="00523735" w:rsidRDefault="00DA342E" w:rsidP="00245D1E">
      <w:pPr>
        <w:rPr>
          <w:lang w:val="en-US"/>
        </w:rPr>
      </w:pPr>
      <w:r>
        <w:t>Добавим</w:t>
      </w:r>
      <w:r w:rsidRPr="00523735">
        <w:rPr>
          <w:lang w:val="en-US"/>
        </w:rPr>
        <w:t xml:space="preserve"> </w:t>
      </w:r>
      <w:r>
        <w:t>во</w:t>
      </w:r>
      <w:r w:rsidRPr="00523735">
        <w:rPr>
          <w:lang w:val="en-US"/>
        </w:rPr>
        <w:t xml:space="preserve"> ViewModel </w:t>
      </w:r>
      <w:r>
        <w:t>поле</w:t>
      </w:r>
      <w:r w:rsidRPr="00523735">
        <w:rPr>
          <w:lang w:val="en-US"/>
        </w:rPr>
        <w:t xml:space="preserve">: </w:t>
      </w:r>
    </w:p>
    <w:p w:rsidR="00DA342E" w:rsidRPr="00AD04F8" w:rsidRDefault="00DA342E" w:rsidP="00523735">
      <w:pPr>
        <w:rPr>
          <w:lang w:val="en-US"/>
        </w:rPr>
      </w:pPr>
      <w:r w:rsidRPr="00664C16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2D1C7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2D1C7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D1C7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2D1C7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Message { </w:t>
      </w:r>
      <w:r w:rsidRPr="002D1C7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2D1C7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2D1C72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  <w:r w:rsidRPr="002D1C72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 }</w:t>
      </w:r>
    </w:p>
    <w:p w:rsidR="00DA342E" w:rsidRDefault="00DA342E" w:rsidP="00245D1E">
      <w:r>
        <w:t>В конструкторе зададим свойству Message значение «Данные загружены», а в методе Delete – значение «Запись удалена». Добавим в XAML текстовый элемент и выполним привязку. Запустив приложение, увидим, что сообщение «Данные загружены» отображается, а «Запись удалена» - нет. Так происходит, потому что при изменении значения свойства Message не происходит автоматического уведомления связанного графического элемента.</w:t>
      </w:r>
    </w:p>
    <w:p w:rsidR="00DA342E" w:rsidRPr="00AD04F8" w:rsidRDefault="00DA342E" w:rsidP="00245D1E">
      <w:r>
        <w:t xml:space="preserve">Для решения данной проблемы используются уведомления об изменении свойств. Класс ViewModel должен быть унаследован от интерфейса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>INotifyPropertyChanged</w:t>
      </w:r>
      <w:r>
        <w:t xml:space="preserve"> (</w:t>
      </w:r>
      <w:r>
        <w:rPr>
          <w:lang w:val="en-US"/>
        </w:rPr>
        <w:t>namespace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System.ComponentModel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r w:rsidRPr="00625255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 w:rsidRPr="009C5EC8">
        <w:t xml:space="preserve"> </w:t>
      </w:r>
      <w:r>
        <w:t xml:space="preserve">Так же, как и с </w:t>
      </w:r>
      <w:r w:rsidRPr="009C5EC8">
        <w:rPr>
          <w:rFonts w:ascii="Consolas" w:hAnsi="Consolas"/>
          <w:color w:val="2B91AF"/>
          <w:sz w:val="19"/>
        </w:rPr>
        <w:t>ICommand</w:t>
      </w:r>
      <w:r>
        <w:t>,</w:t>
      </w:r>
      <w:r w:rsidRPr="009C5EC8">
        <w:t xml:space="preserve"> </w:t>
      </w:r>
      <w:r>
        <w:t xml:space="preserve">стандартной реализации данного интерфейса нет. Можно воспользоваться реализацией из файла </w:t>
      </w:r>
      <w:r>
        <w:rPr>
          <w:lang w:val="en-US"/>
        </w:rPr>
        <w:t>VMBase</w:t>
      </w:r>
      <w:r w:rsidRPr="009C5EC8">
        <w:t>.</w:t>
      </w:r>
      <w:r>
        <w:rPr>
          <w:lang w:val="en-US"/>
        </w:rPr>
        <w:t>cs</w:t>
      </w:r>
      <w:r w:rsidRPr="009C5EC8">
        <w:t xml:space="preserve"> (</w:t>
      </w:r>
      <w:r>
        <w:t>нужно будет включить файл в проект</w:t>
      </w:r>
      <w:r w:rsidRPr="009C5EC8">
        <w:t xml:space="preserve">). </w:t>
      </w:r>
      <w:r>
        <w:t>Файл содержит класс VMBase,  достаточно будет унаследовать ViewModel от этого класса:</w:t>
      </w:r>
    </w:p>
    <w:p w:rsidR="00DA342E" w:rsidRPr="00AD04F8" w:rsidRDefault="00DA342E" w:rsidP="00245D1E">
      <w:r w:rsidRPr="00AD04F8">
        <w:t xml:space="preserve">  </w:t>
      </w:r>
      <w:r w:rsidRPr="00BA40A4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A40A4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BA40A4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GridWindowVM</w:t>
      </w: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: </w:t>
      </w:r>
      <w:r w:rsidRPr="00BA40A4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VMBase</w:t>
      </w:r>
    </w:p>
    <w:p w:rsidR="00DA342E" w:rsidRDefault="00DA342E" w:rsidP="00245D1E">
      <w:r>
        <w:t>Перепишем свойство Message так, чтобы при изменении его значения (set) вызывалось уведомление об изменении этого свойства: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_message;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Message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{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{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_message; }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set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{</w:t>
      </w:r>
    </w:p>
    <w:p w:rsidR="00DA342E" w:rsidRPr="008B6B29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_message = </w:t>
      </w:r>
      <w:r w:rsidRPr="008B6B29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value</w:t>
      </w: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A342E" w:rsidRPr="00AD04F8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B6B29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NotifyPropertyChanged</w:t>
      </w: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r w:rsidRPr="00AD04F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8B6B29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Message</w:t>
      </w:r>
      <w:r w:rsidRPr="00AD04F8"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DA342E" w:rsidRPr="00AD04F8" w:rsidRDefault="00DA342E" w:rsidP="008B6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}</w:t>
      </w:r>
    </w:p>
    <w:p w:rsidR="00DA342E" w:rsidRPr="00AD04F8" w:rsidRDefault="00DA342E" w:rsidP="008B6B29"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}</w:t>
      </w:r>
    </w:p>
    <w:p w:rsidR="00DA342E" w:rsidRPr="008B6B29" w:rsidRDefault="00DA342E" w:rsidP="00245D1E">
      <w:r>
        <w:t>Теперь</w:t>
      </w:r>
      <w:r w:rsidRPr="008B6B29">
        <w:t xml:space="preserve"> </w:t>
      </w:r>
      <w:r>
        <w:t>всё</w:t>
      </w:r>
      <w:r w:rsidRPr="008B6B29">
        <w:t xml:space="preserve"> </w:t>
      </w:r>
      <w:r>
        <w:t>в</w:t>
      </w:r>
      <w:r w:rsidRPr="008B6B29">
        <w:t xml:space="preserve"> </w:t>
      </w:r>
      <w:r>
        <w:t>порядке</w:t>
      </w:r>
      <w:r w:rsidRPr="008B6B29">
        <w:t xml:space="preserve">, </w:t>
      </w:r>
      <w:r>
        <w:t>сообщение «Запись удалена» отображается.</w:t>
      </w:r>
    </w:p>
    <w:p w:rsidR="00DA342E" w:rsidRPr="008B6B29" w:rsidRDefault="00DA342E" w:rsidP="00245D1E"/>
    <w:p w:rsidR="00DA342E" w:rsidRDefault="00DA342E" w:rsidP="00D0376A">
      <w:pPr>
        <w:pStyle w:val="Heading2"/>
      </w:pPr>
      <w:r>
        <w:t>Зависимость View от ViewModel</w:t>
      </w:r>
    </w:p>
    <w:p w:rsidR="00DA342E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Главное преимущество </w:t>
      </w:r>
      <w:r>
        <w:rPr>
          <w:highlight w:val="white"/>
          <w:lang w:val="en-US" w:eastAsia="ru-RU"/>
        </w:rPr>
        <w:t>MVVVM</w:t>
      </w:r>
      <w:r w:rsidRPr="00D0376A">
        <w:rPr>
          <w:highlight w:val="white"/>
          <w:lang w:eastAsia="ru-RU"/>
        </w:rPr>
        <w:t xml:space="preserve"> – независимость</w:t>
      </w:r>
      <w:r>
        <w:rPr>
          <w:highlight w:val="white"/>
          <w:lang w:eastAsia="ru-RU"/>
        </w:rPr>
        <w:t xml:space="preserve"> ViewMod</w:t>
      </w:r>
      <w:r>
        <w:rPr>
          <w:highlight w:val="white"/>
          <w:lang w:val="en-US" w:eastAsia="ru-RU"/>
        </w:rPr>
        <w:t>el</w:t>
      </w:r>
      <w:r w:rsidRPr="00D0376A">
        <w:rPr>
          <w:highlight w:val="white"/>
          <w:lang w:eastAsia="ru-RU"/>
        </w:rPr>
        <w:t xml:space="preserve"> от </w:t>
      </w:r>
      <w:r>
        <w:rPr>
          <w:highlight w:val="white"/>
          <w:lang w:val="en-US" w:eastAsia="ru-RU"/>
        </w:rPr>
        <w:t>Vie</w:t>
      </w:r>
      <w:r>
        <w:rPr>
          <w:highlight w:val="white"/>
          <w:lang w:eastAsia="ru-RU"/>
        </w:rPr>
        <w:t>w. Плюсы очевидны: можно сколько угодно менять UI в XAML, при этом</w:t>
      </w:r>
      <w:r w:rsidRPr="0020249D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изменять</w:t>
      </w:r>
      <w:r w:rsidRPr="0020249D">
        <w:rPr>
          <w:highlight w:val="white"/>
          <w:lang w:eastAsia="ru-RU"/>
        </w:rPr>
        <w:t xml:space="preserve"> код</w:t>
      </w:r>
      <w:r>
        <w:rPr>
          <w:highlight w:val="white"/>
          <w:lang w:eastAsia="ru-RU"/>
        </w:rPr>
        <w:t xml:space="preserve"> ViewModel не требуется. Можно в одном приложении разрабатывать несколько вариантов окон и предоставлять пользователю выбор более удобного для него интерфейса, при этом разные окна используют один и тот же контекст данных – класс ViewModel.</w:t>
      </w:r>
    </w:p>
    <w:p w:rsidR="00DA342E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>Есть и другой принцип</w:t>
      </w:r>
      <w:r w:rsidRPr="00533B3D"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MVVM</w:t>
      </w:r>
      <w:r w:rsidRPr="00533B3D">
        <w:rPr>
          <w:highlight w:val="white"/>
          <w:lang w:eastAsia="ru-RU"/>
        </w:rPr>
        <w:t xml:space="preserve"> – независимость </w:t>
      </w:r>
      <w:r>
        <w:rPr>
          <w:highlight w:val="white"/>
          <w:lang w:val="en-US" w:eastAsia="ru-RU"/>
        </w:rPr>
        <w:t>View</w:t>
      </w:r>
      <w:r w:rsidRPr="00533B3D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от</w:t>
      </w:r>
      <w:r w:rsidRPr="00533B3D"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ViewModel</w:t>
      </w:r>
      <w:r>
        <w:rPr>
          <w:highlight w:val="white"/>
          <w:lang w:eastAsia="ru-RU"/>
        </w:rPr>
        <w:t xml:space="preserve">.  Его преимущества не столь очевидны, однако он порождает дополнительные проблемы. Допустим, по нажатию кнопки требуется открыть дополнительное окно. Если соблюдать принцип независимости </w:t>
      </w:r>
      <w:r>
        <w:rPr>
          <w:highlight w:val="white"/>
          <w:lang w:val="en-US" w:eastAsia="ru-RU"/>
        </w:rPr>
        <w:t>View</w:t>
      </w:r>
      <w:r w:rsidRPr="00533B3D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от</w:t>
      </w:r>
      <w:r w:rsidRPr="00533B3D"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ViewModel</w:t>
      </w:r>
      <w:r>
        <w:rPr>
          <w:highlight w:val="white"/>
          <w:lang w:eastAsia="ru-RU"/>
        </w:rPr>
        <w:t xml:space="preserve"> , эта задача сильно усложнится. Поэтому в данной работе такого требования не будет.</w:t>
      </w:r>
    </w:p>
    <w:p w:rsidR="00DA342E" w:rsidRPr="00AD04F8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Добавим в </w:t>
      </w:r>
      <w:r>
        <w:rPr>
          <w:highlight w:val="white"/>
          <w:lang w:val="en-US" w:eastAsia="ru-RU"/>
        </w:rPr>
        <w:t>code</w:t>
      </w:r>
      <w:r w:rsidRPr="008A254C">
        <w:rPr>
          <w:highlight w:val="white"/>
          <w:lang w:eastAsia="ru-RU"/>
        </w:rPr>
        <w:t>-</w:t>
      </w:r>
      <w:r>
        <w:rPr>
          <w:highlight w:val="white"/>
          <w:lang w:val="en-US" w:eastAsia="ru-RU"/>
        </w:rPr>
        <w:t>behind</w:t>
      </w:r>
      <w:r w:rsidRPr="008A254C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окна ссылку на ViewModel:</w:t>
      </w:r>
    </w:p>
    <w:p w:rsidR="00DA342E" w:rsidRPr="008A254C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D04F8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r w:rsidRPr="008A254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A254C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GridWindowVM</w:t>
      </w: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ViewModel</w:t>
      </w:r>
    </w:p>
    <w:p w:rsidR="00DA342E" w:rsidRPr="008A254C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{</w:t>
      </w:r>
    </w:p>
    <w:p w:rsidR="00DA342E" w:rsidRPr="008A254C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</w:pP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8A254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get</w:t>
      </w:r>
    </w:p>
    <w:p w:rsidR="00DA342E" w:rsidRPr="008A254C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{</w:t>
      </w:r>
    </w:p>
    <w:p w:rsidR="00DA342E" w:rsidRPr="008A254C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 w:rsidRPr="008A254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DataContext </w:t>
      </w:r>
      <w:r w:rsidRPr="008A254C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as</w:t>
      </w: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A254C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GridWindowVM</w:t>
      </w: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A342E" w:rsidRDefault="00DA342E" w:rsidP="008A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8A254C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DA342E" w:rsidRPr="00AD04F8" w:rsidRDefault="00DA342E" w:rsidP="008A254C">
      <w:pPr>
        <w:rPr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}</w:t>
      </w:r>
    </w:p>
    <w:p w:rsidR="00DA342E" w:rsidRPr="009F0581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Теперь можно обращаться </w:t>
      </w:r>
      <w:r w:rsidRPr="00AD04F8">
        <w:rPr>
          <w:highlight w:val="white"/>
          <w:lang w:eastAsia="ru-RU"/>
        </w:rPr>
        <w:t>к</w:t>
      </w:r>
      <w:r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ViewModel</w:t>
      </w:r>
      <w:r w:rsidRPr="00AD04F8">
        <w:rPr>
          <w:highlight w:val="white"/>
          <w:lang w:eastAsia="ru-RU"/>
        </w:rPr>
        <w:t xml:space="preserve"> из</w:t>
      </w:r>
      <w:r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code</w:t>
      </w:r>
      <w:r w:rsidRPr="008A254C">
        <w:rPr>
          <w:highlight w:val="white"/>
          <w:lang w:eastAsia="ru-RU"/>
        </w:rPr>
        <w:t>-</w:t>
      </w:r>
      <w:r>
        <w:rPr>
          <w:highlight w:val="white"/>
          <w:lang w:val="en-US" w:eastAsia="ru-RU"/>
        </w:rPr>
        <w:t>behind</w:t>
      </w:r>
      <w:r>
        <w:rPr>
          <w:highlight w:val="white"/>
          <w:lang w:eastAsia="ru-RU"/>
        </w:rPr>
        <w:t>. Далее будет добавлен функционал  открытия другого окна для редактирования. XAML-код (блок View) для такого окна был написан в прошлой работе</w:t>
      </w:r>
      <w:r w:rsidRPr="0003364A">
        <w:rPr>
          <w:highlight w:val="white"/>
          <w:lang w:eastAsia="ru-RU"/>
        </w:rPr>
        <w:t>)</w:t>
      </w:r>
      <w:r w:rsidRPr="00292C95">
        <w:rPr>
          <w:highlight w:val="white"/>
          <w:lang w:eastAsia="ru-RU"/>
        </w:rPr>
        <w:t xml:space="preserve">. </w:t>
      </w:r>
      <w:r>
        <w:rPr>
          <w:highlight w:val="white"/>
          <w:lang w:eastAsia="ru-RU"/>
        </w:rPr>
        <w:t>В качестве модели данных остаётся класс MarketItem, остаётся создать класс-ViewModel для этого окна. Этот</w:t>
      </w:r>
      <w:r w:rsidRPr="009F0581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класс</w:t>
      </w:r>
      <w:r w:rsidRPr="009F0581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будет</w:t>
      </w:r>
      <w:r w:rsidRPr="009F0581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>содержать</w:t>
      </w:r>
      <w:r w:rsidRPr="009F0581">
        <w:rPr>
          <w:highlight w:val="white"/>
          <w:lang w:eastAsia="ru-RU"/>
        </w:rPr>
        <w:t xml:space="preserve"> свойство </w:t>
      </w:r>
      <w:r w:rsidRPr="009F0581">
        <w:rPr>
          <w:highlight w:val="white"/>
          <w:lang w:val="en-US" w:eastAsia="ru-RU"/>
        </w:rPr>
        <w:t>Model</w:t>
      </w:r>
      <w:r w:rsidRPr="009F0581">
        <w:rPr>
          <w:highlight w:val="white"/>
          <w:lang w:eastAsia="ru-RU"/>
        </w:rPr>
        <w:t xml:space="preserve"> (</w:t>
      </w:r>
      <w:r>
        <w:rPr>
          <w:highlight w:val="white"/>
          <w:lang w:eastAsia="ru-RU"/>
        </w:rPr>
        <w:t>имя свойства может быть другим</w:t>
      </w:r>
      <w:r w:rsidRPr="009F0581">
        <w:rPr>
          <w:highlight w:val="white"/>
          <w:lang w:eastAsia="ru-RU"/>
        </w:rPr>
        <w:t>)</w:t>
      </w:r>
    </w:p>
    <w:p w:rsidR="00DA342E" w:rsidRPr="009F0581" w:rsidRDefault="00DA342E" w:rsidP="00D0376A">
      <w:pPr>
        <w:rPr>
          <w:highlight w:val="white"/>
          <w:lang w:val="en-US" w:eastAsia="ru-RU"/>
        </w:rPr>
      </w:pPr>
      <w:r w:rsidRPr="009F058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</w:t>
      </w:r>
      <w:r w:rsidRPr="009F058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F058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0581">
        <w:rPr>
          <w:rFonts w:ascii="Consolas" w:hAnsi="Consolas" w:cs="Consolas"/>
          <w:color w:val="2B91AF"/>
          <w:sz w:val="19"/>
          <w:szCs w:val="19"/>
          <w:lang w:val="en-US" w:eastAsia="ru-RU"/>
        </w:rPr>
        <w:t>MarketItem</w:t>
      </w:r>
      <w:r w:rsidRPr="009F058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 { </w:t>
      </w:r>
      <w:r w:rsidRPr="009F0581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9F058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9F0581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9F0581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DA342E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>В XAML-коде нужно изменить привязку</w:t>
      </w:r>
      <w:r w:rsidRPr="00A966AA">
        <w:rPr>
          <w:highlight w:val="white"/>
          <w:lang w:eastAsia="ru-RU"/>
        </w:rPr>
        <w:t xml:space="preserve"> к свойствам класса </w:t>
      </w:r>
      <w:r>
        <w:rPr>
          <w:highlight w:val="white"/>
          <w:lang w:val="en-US" w:eastAsia="ru-RU"/>
        </w:rPr>
        <w:t>MarketItem</w:t>
      </w:r>
      <w:r>
        <w:rPr>
          <w:highlight w:val="white"/>
          <w:lang w:eastAsia="ru-RU"/>
        </w:rPr>
        <w:t>:</w:t>
      </w:r>
    </w:p>
    <w:p w:rsidR="00DA342E" w:rsidRPr="00A966AA" w:rsidRDefault="00DA342E" w:rsidP="00D0376A">
      <w:pPr>
        <w:rPr>
          <w:highlight w:val="white"/>
          <w:lang w:val="en-US" w:eastAsia="ru-RU"/>
        </w:rPr>
      </w:pPr>
      <w:r>
        <w:rPr>
          <w:highlight w:val="white"/>
          <w:lang w:eastAsia="ru-RU"/>
        </w:rPr>
        <w:t>Было</w:t>
      </w:r>
      <w:r w:rsidRPr="00A966AA">
        <w:rPr>
          <w:highlight w:val="white"/>
          <w:lang w:val="en-US" w:eastAsia="ru-RU"/>
        </w:rPr>
        <w:t>:</w:t>
      </w:r>
    </w:p>
    <w:p w:rsidR="00DA342E" w:rsidRDefault="00DA342E" w:rsidP="00D0376A">
      <w:pPr>
        <w:rPr>
          <w:rFonts w:ascii="Consolas" w:hAnsi="Consolas" w:cs="Consolas"/>
          <w:color w:val="0000FF"/>
          <w:sz w:val="19"/>
          <w:szCs w:val="19"/>
          <w:lang w:eastAsia="ru-RU"/>
        </w:rPr>
      </w:pPr>
      <w:r w:rsidRPr="00A966A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&lt;</w:t>
      </w:r>
      <w:r w:rsidRPr="00A966A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A966A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A966A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</w:t>
      </w:r>
      <w:r w:rsidRPr="00A966AA">
        <w:rPr>
          <w:rFonts w:ascii="Consolas" w:hAnsi="Consolas" w:cs="Consolas"/>
          <w:color w:val="0000FF"/>
          <w:sz w:val="19"/>
          <w:szCs w:val="19"/>
          <w:lang w:val="en-US" w:eastAsia="ru-RU"/>
        </w:rPr>
        <w:t>rice.Value"/&gt;</w:t>
      </w:r>
    </w:p>
    <w:p w:rsidR="00DA342E" w:rsidRPr="00A966AA" w:rsidRDefault="00DA342E" w:rsidP="00A966AA">
      <w:pPr>
        <w:rPr>
          <w:lang w:val="en-US" w:eastAsia="ru-RU"/>
        </w:rPr>
      </w:pPr>
      <w:r>
        <w:rPr>
          <w:lang w:eastAsia="ru-RU"/>
        </w:rPr>
        <w:t>Меняем</w:t>
      </w:r>
      <w:r w:rsidRPr="00A966AA">
        <w:rPr>
          <w:lang w:val="en-US" w:eastAsia="ru-RU"/>
        </w:rPr>
        <w:t>:</w:t>
      </w:r>
    </w:p>
    <w:p w:rsidR="00DA342E" w:rsidRPr="00A966AA" w:rsidRDefault="00DA342E" w:rsidP="00D0376A">
      <w:pPr>
        <w:rPr>
          <w:highlight w:val="white"/>
          <w:lang w:val="en-US" w:eastAsia="ru-RU"/>
        </w:rPr>
      </w:pPr>
      <w:r w:rsidRPr="00A966AA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 &lt;</w:t>
      </w:r>
      <w:r w:rsidRPr="00A966A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A966A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Path</w:t>
      </w:r>
      <w:r w:rsidRPr="00A966AA">
        <w:rPr>
          <w:rFonts w:ascii="Consolas" w:hAnsi="Consolas" w:cs="Consolas"/>
          <w:color w:val="0000FF"/>
          <w:sz w:val="19"/>
          <w:szCs w:val="19"/>
          <w:lang w:val="en-US" w:eastAsia="ru-RU"/>
        </w:rPr>
        <w:t>="Model.Price.Value"/&gt;</w:t>
      </w:r>
    </w:p>
    <w:p w:rsidR="00DA342E" w:rsidRDefault="00DA342E" w:rsidP="00D0376A">
      <w:pPr>
        <w:rPr>
          <w:highlight w:val="white"/>
          <w:lang w:eastAsia="ru-RU"/>
        </w:rPr>
      </w:pPr>
      <w:r>
        <w:rPr>
          <w:highlight w:val="white"/>
          <w:lang w:eastAsia="ru-RU"/>
        </w:rPr>
        <w:t>Теперь можно перейти к созданию и открытию окна редактирования. Добавим в основное окно (с таблицей GridView) кнопку с обычным обработчиком события:</w:t>
      </w:r>
    </w:p>
    <w:p w:rsidR="00DA342E" w:rsidRPr="00AD04F8" w:rsidRDefault="00DA342E" w:rsidP="00D0376A">
      <w:pPr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r w:rsidRPr="0003364A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 </w:t>
      </w:r>
      <w:r w:rsidRPr="00AD04F8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AD04F8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AD04F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AD04F8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Редактировать</w:t>
      </w:r>
      <w:r w:rsidRPr="00AD04F8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AD04F8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AD04F8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="Button_Click"/&gt;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Button_Click(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r w:rsidRPr="00495CC7">
        <w:rPr>
          <w:rFonts w:ascii="Consolas" w:hAnsi="Consolas" w:cs="Consolas"/>
          <w:color w:val="2B91AF"/>
          <w:sz w:val="19"/>
          <w:szCs w:val="19"/>
          <w:lang w:val="en-US" w:eastAsia="ru-RU"/>
        </w:rPr>
        <w:t>RoutedEventArgs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{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wnd = 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95CC7">
        <w:rPr>
          <w:rFonts w:ascii="Consolas" w:hAnsi="Consolas" w:cs="Consolas"/>
          <w:color w:val="2B91AF"/>
          <w:sz w:val="19"/>
          <w:szCs w:val="19"/>
          <w:lang w:val="en-US" w:eastAsia="ru-RU"/>
        </w:rPr>
        <w:t>EditWindow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wnd.DataContext = </w:t>
      </w:r>
      <w:r w:rsidRPr="00495CC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95CC7">
        <w:rPr>
          <w:rFonts w:ascii="Consolas" w:hAnsi="Consolas" w:cs="Consolas"/>
          <w:color w:val="2B91AF"/>
          <w:sz w:val="19"/>
          <w:szCs w:val="19"/>
          <w:lang w:val="en-US" w:eastAsia="ru-RU"/>
        </w:rPr>
        <w:t>EditWindowVM</w:t>
      </w: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{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Model = ViewModel.SelectedMarketItem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};</w:t>
      </w:r>
    </w:p>
    <w:p w:rsidR="00DA342E" w:rsidRPr="00495CC7" w:rsidRDefault="00DA342E" w:rsidP="0049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wnd.ShowDialog();</w:t>
      </w:r>
    </w:p>
    <w:p w:rsidR="00DA342E" w:rsidRDefault="00DA342E" w:rsidP="00495CC7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95CC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DA342E" w:rsidRDefault="00DA342E" w:rsidP="00495CC7">
      <w:pPr>
        <w:rPr>
          <w:highlight w:val="white"/>
          <w:lang w:val="en-US" w:eastAsia="ru-RU"/>
        </w:rPr>
      </w:pPr>
    </w:p>
    <w:p w:rsidR="00DA342E" w:rsidRDefault="00DA342E" w:rsidP="00CB7C2B">
      <w:pPr>
        <w:pStyle w:val="Heading2"/>
      </w:pPr>
      <w:r>
        <w:t>Задание</w:t>
      </w:r>
    </w:p>
    <w:p w:rsidR="00DA342E" w:rsidRDefault="00DA342E" w:rsidP="00CB7C2B">
      <w:r>
        <w:t>Модифицировать программу из предыдущей работы аналогично данному примеру.</w:t>
      </w:r>
    </w:p>
    <w:p w:rsidR="00DA342E" w:rsidRDefault="00DA342E" w:rsidP="00CB7C2B">
      <w:pPr>
        <w:numPr>
          <w:ilvl w:val="0"/>
          <w:numId w:val="2"/>
        </w:numPr>
      </w:pPr>
      <w:r>
        <w:t>Создать классы ViewModel для обоих окон;</w:t>
      </w:r>
    </w:p>
    <w:p w:rsidR="00DA342E" w:rsidRDefault="00DA342E" w:rsidP="00CB7C2B">
      <w:pPr>
        <w:numPr>
          <w:ilvl w:val="0"/>
          <w:numId w:val="2"/>
        </w:numPr>
      </w:pPr>
      <w:r>
        <w:t xml:space="preserve">Перенести весь функционал </w:t>
      </w:r>
      <w:r w:rsidRPr="00AD04F8">
        <w:rPr>
          <w:highlight w:val="white"/>
          <w:lang w:eastAsia="ru-RU"/>
        </w:rPr>
        <w:t>из</w:t>
      </w:r>
      <w:r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code</w:t>
      </w:r>
      <w:r w:rsidRPr="008A254C">
        <w:rPr>
          <w:highlight w:val="white"/>
          <w:lang w:eastAsia="ru-RU"/>
        </w:rPr>
        <w:t>-</w:t>
      </w:r>
      <w:r>
        <w:rPr>
          <w:highlight w:val="white"/>
          <w:lang w:val="en-US" w:eastAsia="ru-RU"/>
        </w:rPr>
        <w:t>behind</w:t>
      </w:r>
      <w:r>
        <w:rPr>
          <w:lang w:eastAsia="ru-RU"/>
        </w:rPr>
        <w:t xml:space="preserve"> во</w:t>
      </w:r>
      <w:r>
        <w:rPr>
          <w:highlight w:val="white"/>
          <w:lang w:eastAsia="ru-RU"/>
        </w:rPr>
        <w:t xml:space="preserve"> </w:t>
      </w:r>
      <w:r>
        <w:rPr>
          <w:highlight w:val="white"/>
          <w:lang w:val="en-US" w:eastAsia="ru-RU"/>
        </w:rPr>
        <w:t>ViewModel</w:t>
      </w:r>
      <w:r>
        <w:rPr>
          <w:lang w:eastAsia="ru-RU"/>
        </w:rPr>
        <w:t xml:space="preserve"> (кроме функции открытия окна редактирования);</w:t>
      </w:r>
    </w:p>
    <w:p w:rsidR="00DA342E" w:rsidRDefault="00DA342E" w:rsidP="00CB7C2B">
      <w:pPr>
        <w:numPr>
          <w:ilvl w:val="0"/>
          <w:numId w:val="2"/>
        </w:numPr>
      </w:pPr>
      <w:r>
        <w:rPr>
          <w:lang w:eastAsia="ru-RU"/>
        </w:rPr>
        <w:t>Сделать функции создания нового элемента, редактирования и удаления;</w:t>
      </w:r>
    </w:p>
    <w:p w:rsidR="00DA342E" w:rsidRDefault="00DA342E" w:rsidP="00CB7C2B">
      <w:pPr>
        <w:numPr>
          <w:ilvl w:val="0"/>
          <w:numId w:val="2"/>
        </w:numPr>
      </w:pPr>
      <w:r>
        <w:rPr>
          <w:lang w:eastAsia="ru-RU"/>
        </w:rPr>
        <w:t>В главном окне сделать поля для сообщений о загрузке данных, создании, удалении и изменении элемента;</w:t>
      </w:r>
    </w:p>
    <w:p w:rsidR="00DA342E" w:rsidRDefault="00DA342E" w:rsidP="00CB7C2B">
      <w:pPr>
        <w:numPr>
          <w:ilvl w:val="0"/>
          <w:numId w:val="2"/>
        </w:numPr>
      </w:pPr>
      <w:r>
        <w:rPr>
          <w:lang w:eastAsia="ru-RU"/>
        </w:rPr>
        <w:t>Сделать функцию сохранения в исходный JSON-файл.</w:t>
      </w:r>
    </w:p>
    <w:p w:rsidR="00DA342E" w:rsidRPr="00CB7C2B" w:rsidRDefault="00DA342E" w:rsidP="00495CC7">
      <w:pPr>
        <w:rPr>
          <w:highlight w:val="white"/>
          <w:lang w:eastAsia="ru-RU"/>
        </w:rPr>
      </w:pPr>
    </w:p>
    <w:sectPr w:rsidR="00DA342E" w:rsidRPr="00CB7C2B" w:rsidSect="0090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E719D"/>
    <w:multiLevelType w:val="hybridMultilevel"/>
    <w:tmpl w:val="BC64D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101267"/>
    <w:multiLevelType w:val="hybridMultilevel"/>
    <w:tmpl w:val="41BEA4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F0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041B"/>
    <w:rsid w:val="000019F6"/>
    <w:rsid w:val="0003364A"/>
    <w:rsid w:val="000641F7"/>
    <w:rsid w:val="0006629D"/>
    <w:rsid w:val="000A00E0"/>
    <w:rsid w:val="000B16EC"/>
    <w:rsid w:val="000D5DFD"/>
    <w:rsid w:val="000F2FEA"/>
    <w:rsid w:val="00104A1E"/>
    <w:rsid w:val="0015302F"/>
    <w:rsid w:val="0015368F"/>
    <w:rsid w:val="00161A80"/>
    <w:rsid w:val="001631DD"/>
    <w:rsid w:val="00183B3F"/>
    <w:rsid w:val="0019272C"/>
    <w:rsid w:val="001A55AD"/>
    <w:rsid w:val="001B5783"/>
    <w:rsid w:val="001C25C7"/>
    <w:rsid w:val="001C380E"/>
    <w:rsid w:val="001F69E8"/>
    <w:rsid w:val="0020249D"/>
    <w:rsid w:val="00212107"/>
    <w:rsid w:val="00236842"/>
    <w:rsid w:val="00237BC1"/>
    <w:rsid w:val="00245D1E"/>
    <w:rsid w:val="0026112B"/>
    <w:rsid w:val="00281720"/>
    <w:rsid w:val="0028373B"/>
    <w:rsid w:val="0028597B"/>
    <w:rsid w:val="00292C95"/>
    <w:rsid w:val="002B1E65"/>
    <w:rsid w:val="002B7CF1"/>
    <w:rsid w:val="002D1C72"/>
    <w:rsid w:val="00320D87"/>
    <w:rsid w:val="00375C16"/>
    <w:rsid w:val="003B6602"/>
    <w:rsid w:val="003F7F9F"/>
    <w:rsid w:val="00431639"/>
    <w:rsid w:val="004534A7"/>
    <w:rsid w:val="00461027"/>
    <w:rsid w:val="0048077E"/>
    <w:rsid w:val="004900B8"/>
    <w:rsid w:val="0049143C"/>
    <w:rsid w:val="00492353"/>
    <w:rsid w:val="00495CC7"/>
    <w:rsid w:val="004D7CBE"/>
    <w:rsid w:val="005018E8"/>
    <w:rsid w:val="00507866"/>
    <w:rsid w:val="00512CFD"/>
    <w:rsid w:val="00523735"/>
    <w:rsid w:val="00533B3D"/>
    <w:rsid w:val="00534EF0"/>
    <w:rsid w:val="00557911"/>
    <w:rsid w:val="005713E6"/>
    <w:rsid w:val="0057770C"/>
    <w:rsid w:val="005B26E1"/>
    <w:rsid w:val="00610110"/>
    <w:rsid w:val="00623369"/>
    <w:rsid w:val="00625255"/>
    <w:rsid w:val="00630C77"/>
    <w:rsid w:val="00664C16"/>
    <w:rsid w:val="0067041B"/>
    <w:rsid w:val="006B7167"/>
    <w:rsid w:val="006C7C0C"/>
    <w:rsid w:val="006D037D"/>
    <w:rsid w:val="00741247"/>
    <w:rsid w:val="00745B9A"/>
    <w:rsid w:val="007516B2"/>
    <w:rsid w:val="007550B8"/>
    <w:rsid w:val="0077698B"/>
    <w:rsid w:val="007C53F2"/>
    <w:rsid w:val="007F3A19"/>
    <w:rsid w:val="00825BFB"/>
    <w:rsid w:val="008511DC"/>
    <w:rsid w:val="008643F6"/>
    <w:rsid w:val="008872DE"/>
    <w:rsid w:val="008A254C"/>
    <w:rsid w:val="008B6B29"/>
    <w:rsid w:val="008F245F"/>
    <w:rsid w:val="008F45BF"/>
    <w:rsid w:val="0090129D"/>
    <w:rsid w:val="00904405"/>
    <w:rsid w:val="00910728"/>
    <w:rsid w:val="00915937"/>
    <w:rsid w:val="0093395A"/>
    <w:rsid w:val="00936A52"/>
    <w:rsid w:val="00936A95"/>
    <w:rsid w:val="00943F66"/>
    <w:rsid w:val="009641FD"/>
    <w:rsid w:val="009778A7"/>
    <w:rsid w:val="00995A67"/>
    <w:rsid w:val="009B752F"/>
    <w:rsid w:val="009C5EC8"/>
    <w:rsid w:val="009C5EFE"/>
    <w:rsid w:val="009D7F87"/>
    <w:rsid w:val="009F0581"/>
    <w:rsid w:val="00A95DD6"/>
    <w:rsid w:val="00A966AA"/>
    <w:rsid w:val="00AB141C"/>
    <w:rsid w:val="00AB205B"/>
    <w:rsid w:val="00AD04F8"/>
    <w:rsid w:val="00AE6457"/>
    <w:rsid w:val="00B029BE"/>
    <w:rsid w:val="00B07AA7"/>
    <w:rsid w:val="00B16576"/>
    <w:rsid w:val="00B751FD"/>
    <w:rsid w:val="00B844DA"/>
    <w:rsid w:val="00B963C6"/>
    <w:rsid w:val="00BA40A4"/>
    <w:rsid w:val="00C000F3"/>
    <w:rsid w:val="00C10889"/>
    <w:rsid w:val="00C13BE5"/>
    <w:rsid w:val="00C37F53"/>
    <w:rsid w:val="00C44A7D"/>
    <w:rsid w:val="00C95E73"/>
    <w:rsid w:val="00CB0F30"/>
    <w:rsid w:val="00CB21B8"/>
    <w:rsid w:val="00CB394A"/>
    <w:rsid w:val="00CB7C2B"/>
    <w:rsid w:val="00CE7D1A"/>
    <w:rsid w:val="00D0376A"/>
    <w:rsid w:val="00D11CC6"/>
    <w:rsid w:val="00D51B28"/>
    <w:rsid w:val="00D54D28"/>
    <w:rsid w:val="00D92464"/>
    <w:rsid w:val="00D97B3E"/>
    <w:rsid w:val="00DA342E"/>
    <w:rsid w:val="00DD22FD"/>
    <w:rsid w:val="00E54494"/>
    <w:rsid w:val="00EA5316"/>
    <w:rsid w:val="00EB363E"/>
    <w:rsid w:val="00EB4B8E"/>
    <w:rsid w:val="00ED1881"/>
    <w:rsid w:val="00F1301C"/>
    <w:rsid w:val="00F17631"/>
    <w:rsid w:val="00F40712"/>
    <w:rsid w:val="00F6204D"/>
    <w:rsid w:val="00F85424"/>
    <w:rsid w:val="00FA5B09"/>
    <w:rsid w:val="00FA6245"/>
    <w:rsid w:val="00FA7F55"/>
    <w:rsid w:val="00FD4017"/>
    <w:rsid w:val="00FE0BAE"/>
    <w:rsid w:val="00F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67"/>
    <w:pPr>
      <w:spacing w:after="160" w:line="259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95A67"/>
    <w:pPr>
      <w:keepNext/>
      <w:keepLines/>
      <w:spacing w:before="40" w:after="0"/>
      <w:outlineLvl w:val="1"/>
    </w:pPr>
    <w:rPr>
      <w:rFonts w:ascii="Calibri Light" w:eastAsia="Times New Roman" w:hAnsi="Calibri Light"/>
      <w:color w:val="365F91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5A67"/>
    <w:rPr>
      <w:rFonts w:ascii="Calibri Light" w:hAnsi="Calibri Light" w:cs="Times New Roman"/>
      <w:color w:val="365F91"/>
      <w:sz w:val="26"/>
      <w:szCs w:val="26"/>
    </w:rPr>
  </w:style>
  <w:style w:type="character" w:styleId="Hyperlink">
    <w:name w:val="Hyperlink"/>
    <w:basedOn w:val="DefaultParagraphFont"/>
    <w:uiPriority w:val="99"/>
    <w:rsid w:val="009641FD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B844D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798</TotalTime>
  <Pages>5</Pages>
  <Words>1286</Words>
  <Characters>7333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Alexey</cp:lastModifiedBy>
  <cp:revision>91</cp:revision>
  <dcterms:created xsi:type="dcterms:W3CDTF">2016-09-24T05:25:00Z</dcterms:created>
  <dcterms:modified xsi:type="dcterms:W3CDTF">2016-11-19T10:57:00Z</dcterms:modified>
</cp:coreProperties>
</file>